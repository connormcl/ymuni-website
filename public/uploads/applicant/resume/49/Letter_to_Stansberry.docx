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B5301" w14:textId="77777777" w:rsidR="0097557C" w:rsidRDefault="003D7701">
      <w:pPr>
        <w:pStyle w:val="DateandRecipient"/>
      </w:pPr>
      <w:r>
        <w:t>Date</w:t>
      </w:r>
      <w:r w:rsidR="008C32C9">
        <w:t>: 5/21/14</w:t>
      </w:r>
    </w:p>
    <w:p w14:paraId="73EC42FF" w14:textId="77777777" w:rsidR="0097557C" w:rsidRDefault="008C32C9">
      <w:pPr>
        <w:pStyle w:val="DateandRecipient"/>
      </w:pPr>
      <w:r>
        <w:t>Mr. Kevin Stansberry</w:t>
      </w:r>
      <w:r w:rsidR="003D7701">
        <w:br/>
      </w:r>
      <w:r>
        <w:t>Principal, MOHS</w:t>
      </w:r>
    </w:p>
    <w:p w14:paraId="49D337BB" w14:textId="77777777" w:rsidR="0097557C" w:rsidRDefault="003D7701">
      <w:pPr>
        <w:pStyle w:val="DateandRecipient"/>
      </w:pPr>
      <w:r>
        <w:t xml:space="preserve">Dear </w:t>
      </w:r>
      <w:r w:rsidR="008C32C9">
        <w:t>Mr. Stansberry</w:t>
      </w:r>
      <w:r>
        <w:t>:</w:t>
      </w:r>
    </w:p>
    <w:sdt>
      <w:sdtPr>
        <w:id w:val="23717196"/>
        <w:placeholder>
          <w:docPart w:val="37786C56B959FE4C926B9AB556199F6F"/>
        </w:placeholder>
      </w:sdtPr>
      <w:sdtEndPr/>
      <w:sdtContent>
        <w:p w14:paraId="470DEDF4" w14:textId="0F58CB33" w:rsidR="007B295D" w:rsidRDefault="008C32C9" w:rsidP="008C32C9">
          <w:pPr>
            <w:pStyle w:val="BodyText"/>
          </w:pPr>
          <w:r>
            <w:tab/>
            <w:t>I write you today about the on</w:t>
          </w:r>
          <w:r w:rsidR="007B295D">
            <w:t>going issue of morning traffic in the school parking lot. Specifically, I’m referring to the long line of cars formed by parents dropping off their kids in the front lane. This problem is currently a big headache for students commuting to school in the morning, but the solution is simple and this issue needn’t exist any longer.</w:t>
          </w:r>
        </w:p>
        <w:p w14:paraId="7C6E8E7E" w14:textId="4B21283D" w:rsidR="0024350E" w:rsidRDefault="007B295D" w:rsidP="008C32C9">
          <w:pPr>
            <w:pStyle w:val="BodyText"/>
          </w:pPr>
          <w:r>
            <w:tab/>
            <w:t>The aforementioned problem is primarily an issue for students with parking spaces in the front lane (like myself). This is obviously because parents try to get as</w:t>
          </w:r>
          <w:r w:rsidR="00BB0BC1">
            <w:t xml:space="preserve"> close to the school as possible</w:t>
          </w:r>
          <w:r>
            <w:t xml:space="preserve"> before letting their kids out of the car. This traffic congestion has caused myself and other students to be late many times this year. </w:t>
          </w:r>
          <w:r w:rsidR="0024350E">
            <w:t xml:space="preserve">On some days, I find myself waiting in line for 5-7 minutes. This may not seem like a very long time, but when I get to school at 7:10 (and given our strict tardy policy at the front door) this is liable to cause issues. It is always frustrating to arrive at school before my other peers but hopelessly watch as they walk into the building before I </w:t>
          </w:r>
          <w:r w:rsidR="009645F3">
            <w:t>even</w:t>
          </w:r>
          <w:r w:rsidR="0024350E">
            <w:t xml:space="preserve"> have </w:t>
          </w:r>
          <w:r w:rsidR="00320710">
            <w:t>a</w:t>
          </w:r>
          <w:r w:rsidR="001105CC">
            <w:t xml:space="preserve"> chance to park.</w:t>
          </w:r>
          <w:bookmarkStart w:id="0" w:name="_GoBack"/>
          <w:bookmarkEnd w:id="0"/>
        </w:p>
        <w:p w14:paraId="385D6458" w14:textId="77777777" w:rsidR="0024350E" w:rsidRDefault="0024350E" w:rsidP="008C32C9">
          <w:pPr>
            <w:pStyle w:val="BodyText"/>
          </w:pPr>
          <w:r>
            <w:tab/>
            <w:t>The solution to this problem is twofold: 1) make the official parent drop-off location the area by the cafeteria or another, less crowded area and 2) station a staff member at the entrance of the student parking lot to make sure only students are allowed in. Once the system has been in place, the latter part of the solution might not even be necessary.</w:t>
          </w:r>
        </w:p>
        <w:p w14:paraId="71DF6573" w14:textId="77777777" w:rsidR="0097557C" w:rsidRDefault="0024350E" w:rsidP="008C32C9">
          <w:pPr>
            <w:pStyle w:val="BodyText"/>
          </w:pPr>
          <w:r>
            <w:tab/>
            <w:t xml:space="preserve">This issue I have outlined is not huge, but is nonetheless a big pain for a select group of unlucky students. </w:t>
          </w:r>
          <w:r w:rsidR="003A345C">
            <w:t>If we are to enforce the necessity of arriving on time with such tenacity, it is only right to apply the same tenacity to the infrastructure through which students commute to school. If the solution described above is followed through, students will be happier, there will be less “lates” on any given morning, and the parking lot will become safer with less traffic. I thank you for your time and consideration in analyzing this matter.</w:t>
          </w:r>
        </w:p>
      </w:sdtContent>
    </w:sdt>
    <w:p w14:paraId="2243D2AF" w14:textId="77777777" w:rsidR="0097557C" w:rsidRDefault="003D7701" w:rsidP="00895ED0">
      <w:pPr>
        <w:pStyle w:val="BodyText"/>
      </w:pPr>
      <w:r>
        <w:t>Sincerely,</w:t>
      </w:r>
    </w:p>
    <w:p w14:paraId="1EF63840" w14:textId="07AB8965" w:rsidR="0097557C" w:rsidRDefault="003A345C">
      <w:pPr>
        <w:pStyle w:val="Signature"/>
      </w:pPr>
      <w:r>
        <w:t>Connor Mc</w:t>
      </w:r>
      <w:r w:rsidR="00EF6287">
        <w:t>Laughlin</w:t>
      </w:r>
      <w:r w:rsidR="00EF6287">
        <w:br/>
        <w:t>MOHS Student/Yale University Undergraduate</w:t>
      </w:r>
    </w:p>
    <w:p w14:paraId="66D8BD53" w14:textId="77777777" w:rsidR="0097557C" w:rsidRDefault="0097557C">
      <w:pPr>
        <w:spacing w:line="240" w:lineRule="auto"/>
      </w:pPr>
    </w:p>
    <w:sectPr w:rsidR="0097557C" w:rsidSect="0097557C">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8DADC" w14:textId="77777777" w:rsidR="0024350E" w:rsidRDefault="0024350E">
      <w:pPr>
        <w:spacing w:line="240" w:lineRule="auto"/>
      </w:pPr>
      <w:r>
        <w:separator/>
      </w:r>
    </w:p>
  </w:endnote>
  <w:endnote w:type="continuationSeparator" w:id="0">
    <w:p w14:paraId="686880DD" w14:textId="77777777" w:rsidR="0024350E" w:rsidRDefault="00243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6270C" w14:textId="77777777" w:rsidR="0024350E" w:rsidRDefault="0024350E">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3FD55" w14:textId="77777777" w:rsidR="0024350E" w:rsidRDefault="0024350E">
      <w:pPr>
        <w:spacing w:line="240" w:lineRule="auto"/>
      </w:pPr>
      <w:r>
        <w:separator/>
      </w:r>
    </w:p>
  </w:footnote>
  <w:footnote w:type="continuationSeparator" w:id="0">
    <w:p w14:paraId="01AAF138" w14:textId="77777777" w:rsidR="0024350E" w:rsidRDefault="0024350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24350E" w14:paraId="0CF8F311" w14:textId="77777777">
      <w:tc>
        <w:tcPr>
          <w:tcW w:w="8298" w:type="dxa"/>
          <w:vAlign w:val="center"/>
        </w:tcPr>
        <w:p w14:paraId="70B9376B" w14:textId="77777777" w:rsidR="0024350E" w:rsidRDefault="0024350E">
          <w:pPr>
            <w:pStyle w:val="Title"/>
          </w:pPr>
        </w:p>
      </w:tc>
      <w:tc>
        <w:tcPr>
          <w:tcW w:w="2718" w:type="dxa"/>
          <w:vAlign w:val="center"/>
        </w:tcPr>
        <w:p w14:paraId="0C900ABF" w14:textId="77777777" w:rsidR="0024350E" w:rsidRDefault="0024350E">
          <w:pPr>
            <w:pStyle w:val="Boxes"/>
          </w:pPr>
          <w:r>
            <w:rPr>
              <w:noProof/>
            </w:rPr>
            <w:drawing>
              <wp:inline distT="0" distB="0" distL="0" distR="0" wp14:anchorId="5F2257A9" wp14:editId="4389E95A">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CC9FE4F" wp14:editId="0C2DE3A9">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7837E65" wp14:editId="6A94C4C7">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684DE932" wp14:editId="0FF81A61">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C18AE57" wp14:editId="19E514CD">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5919710" w14:textId="77777777" w:rsidR="0024350E" w:rsidRDefault="002435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24350E" w14:paraId="763AAA6B" w14:textId="77777777">
      <w:tc>
        <w:tcPr>
          <w:tcW w:w="8298" w:type="dxa"/>
          <w:vAlign w:val="center"/>
        </w:tcPr>
        <w:p w14:paraId="7548ABEB" w14:textId="77777777" w:rsidR="0024350E" w:rsidRDefault="0024350E">
          <w:pPr>
            <w:pStyle w:val="Title"/>
          </w:pPr>
          <w:r>
            <w:fldChar w:fldCharType="begin"/>
          </w:r>
          <w:r>
            <w:instrText xml:space="preserve"> PLACEHOLDER </w:instrText>
          </w:r>
          <w:r>
            <w:fldChar w:fldCharType="begin"/>
          </w:r>
          <w:r>
            <w:instrText xml:space="preserve"> IF </w:instrText>
          </w:r>
          <w:r w:rsidR="001105CC">
            <w:fldChar w:fldCharType="begin"/>
          </w:r>
          <w:r w:rsidR="001105CC">
            <w:instrText xml:space="preserve"> USERNAME </w:instrText>
          </w:r>
          <w:r w:rsidR="001105CC">
            <w:fldChar w:fldCharType="separate"/>
          </w:r>
          <w:r>
            <w:rPr>
              <w:noProof/>
            </w:rPr>
            <w:instrText>Connor McLaughlin</w:instrText>
          </w:r>
          <w:r w:rsidR="001105CC">
            <w:rPr>
              <w:noProof/>
            </w:rPr>
            <w:fldChar w:fldCharType="end"/>
          </w:r>
          <w:r>
            <w:instrText xml:space="preserve">="" "[Your Name]" </w:instrText>
          </w:r>
          <w:r w:rsidR="001105CC">
            <w:fldChar w:fldCharType="begin"/>
          </w:r>
          <w:r w:rsidR="001105CC">
            <w:instrText xml:space="preserve"> USERNAME </w:instrText>
          </w:r>
          <w:r w:rsidR="001105CC">
            <w:fldChar w:fldCharType="separate"/>
          </w:r>
          <w:r>
            <w:rPr>
              <w:noProof/>
            </w:rPr>
            <w:instrText>Connor McLaughlin</w:instrText>
          </w:r>
          <w:r w:rsidR="001105CC">
            <w:rPr>
              <w:noProof/>
            </w:rPr>
            <w:fldChar w:fldCharType="end"/>
          </w:r>
          <w:r>
            <w:fldChar w:fldCharType="separate"/>
          </w:r>
          <w:r>
            <w:rPr>
              <w:noProof/>
            </w:rPr>
            <w:instrText>Connor McLaughlin</w:instrText>
          </w:r>
          <w:r>
            <w:fldChar w:fldCharType="end"/>
          </w:r>
          <w:r>
            <w:instrText xml:space="preserve"> \* MERGEFORMAT</w:instrText>
          </w:r>
          <w:r>
            <w:fldChar w:fldCharType="separate"/>
          </w:r>
          <w:r w:rsidR="001105CC">
            <w:t xml:space="preserve">Connor </w:t>
          </w:r>
          <w:r w:rsidR="001105CC">
            <w:rPr>
              <w:noProof/>
            </w:rPr>
            <w:t>McLaughlin</w:t>
          </w:r>
          <w:r>
            <w:fldChar w:fldCharType="end"/>
          </w:r>
        </w:p>
      </w:tc>
      <w:tc>
        <w:tcPr>
          <w:tcW w:w="2718" w:type="dxa"/>
          <w:vAlign w:val="center"/>
        </w:tcPr>
        <w:p w14:paraId="7FF85DFD" w14:textId="77777777" w:rsidR="0024350E" w:rsidRDefault="0024350E">
          <w:pPr>
            <w:pStyle w:val="Boxes"/>
          </w:pPr>
          <w:r>
            <w:rPr>
              <w:noProof/>
            </w:rPr>
            <w:drawing>
              <wp:inline distT="0" distB="0" distL="0" distR="0" wp14:anchorId="045BC41C" wp14:editId="4F7F0C29">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8025E41" wp14:editId="6DE6C9E3">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9DC0758" wp14:editId="19129ACE">
                <wp:extent cx="138569" cy="137160"/>
                <wp:effectExtent l="19050" t="19050" r="13831" b="15240"/>
                <wp:docPr id="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9C99086" wp14:editId="44BA4DA7">
                <wp:extent cx="138569" cy="137160"/>
                <wp:effectExtent l="19050" t="19050" r="13831" b="15240"/>
                <wp:docPr id="1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A41EBF1" wp14:editId="0E054216">
                <wp:extent cx="138569" cy="137160"/>
                <wp:effectExtent l="19050" t="19050" r="13831" b="15240"/>
                <wp:docPr id="1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3A8C049" w14:textId="77777777" w:rsidR="0024350E" w:rsidRDefault="0024350E">
    <w:pPr>
      <w:pStyle w:val="ContactDetail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C32C9"/>
    <w:rsid w:val="000D10CA"/>
    <w:rsid w:val="001105CC"/>
    <w:rsid w:val="0024350E"/>
    <w:rsid w:val="002811F2"/>
    <w:rsid w:val="002A4120"/>
    <w:rsid w:val="00320710"/>
    <w:rsid w:val="003A345C"/>
    <w:rsid w:val="003D7701"/>
    <w:rsid w:val="004B0E7A"/>
    <w:rsid w:val="004C27D6"/>
    <w:rsid w:val="004F77FB"/>
    <w:rsid w:val="005A7E07"/>
    <w:rsid w:val="00741521"/>
    <w:rsid w:val="007B295D"/>
    <w:rsid w:val="00895ED0"/>
    <w:rsid w:val="008C32C9"/>
    <w:rsid w:val="009645F3"/>
    <w:rsid w:val="0097557C"/>
    <w:rsid w:val="00BB0BC1"/>
    <w:rsid w:val="00DD026C"/>
    <w:rsid w:val="00EE488D"/>
    <w:rsid w:val="00EF6287"/>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F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786C56B959FE4C926B9AB556199F6F"/>
        <w:category>
          <w:name w:val="General"/>
          <w:gallery w:val="placeholder"/>
        </w:category>
        <w:types>
          <w:type w:val="bbPlcHdr"/>
        </w:types>
        <w:behaviors>
          <w:behavior w:val="content"/>
        </w:behaviors>
        <w:guid w:val="{43AD977A-8233-F741-87DE-444E9090BEC2}"/>
      </w:docPartPr>
      <w:docPartBody>
        <w:p w:rsidR="00602C82" w:rsidRDefault="007B1FFF">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w:t>
          </w:r>
          <w:r>
            <w:t xml:space="preserve">nec sapien. Integer posuere elit at turpis. Nulla facilisi. Sed sapien ipsum, commodo ut, facilisis vitae, ultrices non, metus. Aenean non nulla. Curabitur molestie volutpat magna. Vestibulum tempor faucibus nisi. Pellentesque vitae enim. </w:t>
          </w:r>
        </w:p>
        <w:p w:rsidR="00602C82" w:rsidRDefault="007B1FFF">
          <w:pPr>
            <w:pStyle w:val="BodyText"/>
          </w:pPr>
          <w:r>
            <w:t xml:space="preserve">Aliquam rhoncus </w:t>
          </w:r>
          <w:r>
            <w:t xml:space="preserve">volutpat mauris. Sed auctor. Donec tincidunt velit et tellus. Donec sed augue eget lacus placerat adipiscing. Ut convallis suscipit nulla. Morbi posuere ullamcorper ligula. Duis sit amet odio nec lorem ornare gravida. Suspendisse ante nulla, gravida quis, </w:t>
          </w:r>
          <w:r>
            <w:t xml:space="preserve">eleifend sit amet, placerat eget, purus. Sed egestas magna ut erat. Vivamus euismod, odio id mattis porttitor, tellus nisl consectetuer turpis, ut auctor enim justo euismod nulla. Fusce eget diam vulputate massa tempor tempor. </w:t>
          </w:r>
        </w:p>
        <w:p w:rsidR="007B1FFF" w:rsidRDefault="007B1FFF">
          <w:pPr>
            <w:pStyle w:val="37786C56B959FE4C926B9AB556199F6F"/>
          </w:pPr>
          <w:r>
            <w:t xml:space="preserve">In ante. Phasellus </w:t>
          </w:r>
          <w:r>
            <w:t xml:space="preserve">convallis, nisl in vestibulum facilisis, lacus pede bibendum urna, dapibus pellentesque eros magna sed nibh. Etiam tortor arcu, porta nec, laoreet quis, mollis in, libero. Aenean dapibus est a metus. In sit amet elit. Pellentesque luctus lacus scelerisque </w:t>
          </w:r>
          <w:r>
            <w:t>arcu. Cras mattis diam. Sed molestie, lectus id bibendum luctus, magna orci luctus quam, et auctor urna diam sit amet ligula. Sed purus dui, suscipit et, malesuada non, consectetuer in, augue. Proin et sapien. Maecenas aliquam, nibh id aliquet tincidunt, a</w:t>
          </w:r>
          <w:r>
            <w:t>nte neque pulvinar mauris, sit amet fermentum nibh augue mollis risus. Mauris porttitor varius mauris. Vivamus in urna et sem accumsan imperdiet. Aenean fringilla, eros tincidunt gravida elementum, justo eros pharetra felis, in rhoncus arcu lectus non enim</w:t>
          </w:r>
          <w:r>
            <w:t>.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FFF"/>
    <w:rsid w:val="007B1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37786C56B959FE4C926B9AB556199F6F">
    <w:name w:val="37786C56B959FE4C926B9AB556199F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37786C56B959FE4C926B9AB556199F6F">
    <w:name w:val="37786C56B959FE4C926B9AB556199F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Letter.dotx</Template>
  <TotalTime>43</TotalTime>
  <Pages>1</Pages>
  <Words>316</Words>
  <Characters>1806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McLaughlin</dc:creator>
  <cp:keywords/>
  <dc:description/>
  <cp:lastModifiedBy>Connor McLaughlin</cp:lastModifiedBy>
  <cp:revision>7</cp:revision>
  <dcterms:created xsi:type="dcterms:W3CDTF">2014-05-21T23:22:00Z</dcterms:created>
  <dcterms:modified xsi:type="dcterms:W3CDTF">2014-06-05T16:13:00Z</dcterms:modified>
  <cp:category/>
</cp:coreProperties>
</file>